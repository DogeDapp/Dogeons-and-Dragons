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073B" w:rsidRDefault="00B14B79">
      <w:r>
        <w:t>Objective:</w:t>
      </w:r>
    </w:p>
    <w:p w:rsidR="00B14B79" w:rsidRDefault="00B14B79" w:rsidP="00B14B79">
      <w:pPr>
        <w:pStyle w:val="ListParagraph"/>
        <w:numPr>
          <w:ilvl w:val="0"/>
          <w:numId w:val="1"/>
        </w:numPr>
      </w:pPr>
      <w:r>
        <w:t xml:space="preserve">Create animations in Unity for units based on </w:t>
      </w:r>
      <w:r w:rsidR="00595FB9">
        <w:t>attack, idle, and death states</w:t>
      </w:r>
    </w:p>
    <w:p w:rsidR="00B14B79" w:rsidRDefault="00B14B79" w:rsidP="00B14B79">
      <w:pPr>
        <w:pStyle w:val="ListParagraph"/>
        <w:numPr>
          <w:ilvl w:val="0"/>
          <w:numId w:val="1"/>
        </w:numPr>
      </w:pPr>
      <w:r>
        <w:t>Transition between different unit states</w:t>
      </w:r>
    </w:p>
    <w:p w:rsidR="00B14B79" w:rsidRDefault="00595FB9" w:rsidP="00B14B79">
      <w:pPr>
        <w:pStyle w:val="ListParagraph"/>
        <w:numPr>
          <w:ilvl w:val="0"/>
          <w:numId w:val="1"/>
        </w:numPr>
      </w:pPr>
      <w:r>
        <w:t xml:space="preserve">Create a script to test different animation </w:t>
      </w:r>
    </w:p>
    <w:p w:rsidR="00B14B79" w:rsidRDefault="00B14B79" w:rsidP="00B14B79"/>
    <w:p w:rsidR="00B14B79" w:rsidRDefault="00B14B79" w:rsidP="00B14B79">
      <w:r>
        <w:t>Findings:</w:t>
      </w:r>
    </w:p>
    <w:p w:rsidR="00B14B79" w:rsidRDefault="00B14B79" w:rsidP="00B14B79">
      <w:pPr>
        <w:pStyle w:val="ListParagraph"/>
        <w:numPr>
          <w:ilvl w:val="0"/>
          <w:numId w:val="2"/>
        </w:numPr>
      </w:pPr>
      <w:r>
        <w:t xml:space="preserve">Unity has a </w:t>
      </w:r>
      <w:bookmarkStart w:id="0" w:name="_GoBack"/>
      <w:bookmarkEnd w:id="0"/>
      <w:r w:rsidR="00BB68EB">
        <w:t>built-in animator &amp; animation component</w:t>
      </w:r>
      <w:r>
        <w:t xml:space="preserve"> that can be attached to the game objects</w:t>
      </w:r>
    </w:p>
    <w:p w:rsidR="00B14B79" w:rsidRDefault="00595FB9" w:rsidP="00B14B79">
      <w:pPr>
        <w:pStyle w:val="ListParagraph"/>
        <w:numPr>
          <w:ilvl w:val="0"/>
          <w:numId w:val="2"/>
        </w:numPr>
      </w:pPr>
      <w:r>
        <w:t>The animation component allows setting up a series of individual frames that users can tweak to simulate animation in the 2D sprites</w:t>
      </w:r>
    </w:p>
    <w:p w:rsidR="00595FB9" w:rsidRDefault="00595FB9" w:rsidP="00B14B79">
      <w:pPr>
        <w:pStyle w:val="ListParagraph"/>
        <w:numPr>
          <w:ilvl w:val="0"/>
          <w:numId w:val="2"/>
        </w:numPr>
      </w:pPr>
      <w:r>
        <w:t xml:space="preserve">The animator component manages the different animations built and </w:t>
      </w:r>
      <w:r w:rsidR="00BB68EB">
        <w:t xml:space="preserve">can </w:t>
      </w:r>
      <w:r>
        <w:t>make transitions between them based on parameters the user can define and set</w:t>
      </w:r>
    </w:p>
    <w:p w:rsidR="00F40BFE" w:rsidRDefault="00F40BFE" w:rsidP="00B14B79">
      <w:pPr>
        <w:pStyle w:val="ListParagraph"/>
        <w:numPr>
          <w:ilvl w:val="0"/>
          <w:numId w:val="2"/>
        </w:numPr>
      </w:pPr>
      <w:r>
        <w:t xml:space="preserve">I was able to test if the animations and transitions were working by attaching a script that monitored </w:t>
      </w:r>
      <w:r w:rsidR="00727E75">
        <w:t xml:space="preserve">a </w:t>
      </w:r>
      <w:r>
        <w:t>specific button press events</w:t>
      </w:r>
      <w:r w:rsidR="004C700D">
        <w:t xml:space="preserve"> which would cause the game object to change its current animation state to whichever one it was linked with</w:t>
      </w:r>
    </w:p>
    <w:sectPr w:rsidR="00F40B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0C5CF4"/>
    <w:multiLevelType w:val="hybridMultilevel"/>
    <w:tmpl w:val="8A0C6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4A28FD"/>
    <w:multiLevelType w:val="hybridMultilevel"/>
    <w:tmpl w:val="33D27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075"/>
    <w:rsid w:val="00050075"/>
    <w:rsid w:val="0017073B"/>
    <w:rsid w:val="004C700D"/>
    <w:rsid w:val="00595FB9"/>
    <w:rsid w:val="00727E75"/>
    <w:rsid w:val="00B14B79"/>
    <w:rsid w:val="00BB68EB"/>
    <w:rsid w:val="00CE3F94"/>
    <w:rsid w:val="00F40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747FF"/>
  <w15:chartTrackingRefBased/>
  <w15:docId w15:val="{0D958F0D-F6D3-4513-99BA-B7F5E7968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4B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CEFC4007.dotm</Template>
  <TotalTime>86</TotalTime>
  <Pages>1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Orion Township Public Library</Company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Hayes</dc:creator>
  <cp:keywords/>
  <dc:description/>
  <cp:lastModifiedBy>Eric Hayes</cp:lastModifiedBy>
  <cp:revision>7</cp:revision>
  <dcterms:created xsi:type="dcterms:W3CDTF">2019-10-16T21:53:00Z</dcterms:created>
  <dcterms:modified xsi:type="dcterms:W3CDTF">2019-10-16T23:19:00Z</dcterms:modified>
</cp:coreProperties>
</file>